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F3" w:rsidRPr="003044F5" w:rsidRDefault="003044F5" w:rsidP="003044F5">
      <w:pPr>
        <w:pStyle w:val="Default"/>
        <w:spacing w:line="360" w:lineRule="auto"/>
        <w:jc w:val="center"/>
        <w:rPr>
          <w:rFonts w:ascii="Arial" w:hAnsi="Arial" w:cs="Arial"/>
        </w:rPr>
      </w:pPr>
      <w:r w:rsidRPr="003044F5">
        <w:rPr>
          <w:rFonts w:ascii="Arial" w:hAnsi="Arial" w:cs="Arial"/>
          <w:b/>
          <w:bCs/>
        </w:rPr>
        <w:t>Lab Exercise 7</w:t>
      </w:r>
    </w:p>
    <w:p w:rsidR="003044F5" w:rsidRDefault="003044F5" w:rsidP="003044F5">
      <w:pPr>
        <w:pStyle w:val="Default"/>
        <w:pBdr>
          <w:bottom w:val="single" w:sz="18" w:space="1" w:color="auto"/>
        </w:pBdr>
        <w:spacing w:line="360" w:lineRule="auto"/>
        <w:rPr>
          <w:rFonts w:ascii="Arial" w:hAnsi="Arial" w:cs="Arial"/>
          <w:b/>
          <w:bCs/>
        </w:rPr>
      </w:pPr>
    </w:p>
    <w:p w:rsidR="002741F3" w:rsidRPr="003044F5" w:rsidRDefault="003044F5" w:rsidP="003044F5">
      <w:pPr>
        <w:pStyle w:val="Default"/>
        <w:pBdr>
          <w:bottom w:val="single" w:sz="18" w:space="1" w:color="auto"/>
        </w:pBdr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  <w:b/>
          <w:bCs/>
        </w:rPr>
        <w:t xml:space="preserve">Focus </w:t>
      </w:r>
    </w:p>
    <w:p w:rsidR="002741F3" w:rsidRPr="003044F5" w:rsidRDefault="003044F5" w:rsidP="003044F5">
      <w:pPr>
        <w:pStyle w:val="Default"/>
        <w:numPr>
          <w:ilvl w:val="0"/>
          <w:numId w:val="7"/>
        </w:numPr>
        <w:spacing w:before="200" w:line="360" w:lineRule="auto"/>
        <w:ind w:left="360" w:hanging="360"/>
        <w:rPr>
          <w:rFonts w:ascii="Arial" w:hAnsi="Arial" w:cs="Arial"/>
          <w:color w:val="444444"/>
        </w:rPr>
      </w:pPr>
      <w:r w:rsidRPr="003044F5">
        <w:rPr>
          <w:rFonts w:ascii="Arial" w:hAnsi="Arial" w:cs="Arial"/>
          <w:color w:val="444444"/>
        </w:rPr>
        <w:t xml:space="preserve">Lists </w:t>
      </w:r>
    </w:p>
    <w:p w:rsidR="002741F3" w:rsidRPr="003044F5" w:rsidRDefault="003044F5" w:rsidP="003044F5">
      <w:pPr>
        <w:pStyle w:val="Default"/>
        <w:numPr>
          <w:ilvl w:val="0"/>
          <w:numId w:val="7"/>
        </w:numPr>
        <w:spacing w:line="360" w:lineRule="auto"/>
        <w:ind w:left="360" w:hanging="360"/>
        <w:rPr>
          <w:rFonts w:ascii="Arial" w:hAnsi="Arial" w:cs="Arial"/>
          <w:color w:val="444444"/>
        </w:rPr>
      </w:pPr>
      <w:r w:rsidRPr="003044F5">
        <w:rPr>
          <w:rFonts w:ascii="Arial" w:hAnsi="Arial" w:cs="Arial"/>
          <w:color w:val="444444"/>
        </w:rPr>
        <w:t xml:space="preserve">List functions </w:t>
      </w:r>
    </w:p>
    <w:p w:rsidR="002741F3" w:rsidRPr="003044F5" w:rsidRDefault="003044F5" w:rsidP="003044F5">
      <w:pPr>
        <w:pStyle w:val="Default"/>
        <w:numPr>
          <w:ilvl w:val="0"/>
          <w:numId w:val="7"/>
        </w:numPr>
        <w:spacing w:line="360" w:lineRule="auto"/>
        <w:ind w:left="360" w:hanging="360"/>
        <w:rPr>
          <w:rFonts w:ascii="Arial" w:hAnsi="Arial" w:cs="Arial"/>
          <w:color w:val="444444"/>
        </w:rPr>
      </w:pPr>
      <w:r w:rsidRPr="003044F5">
        <w:rPr>
          <w:rFonts w:ascii="Arial" w:hAnsi="Arial" w:cs="Arial"/>
          <w:color w:val="444444"/>
        </w:rPr>
        <w:t xml:space="preserve">Two-Dimensional Lists </w:t>
      </w:r>
    </w:p>
    <w:p w:rsidR="002741F3" w:rsidRPr="003044F5" w:rsidRDefault="003044F5" w:rsidP="003044F5">
      <w:pPr>
        <w:pStyle w:val="Default"/>
        <w:numPr>
          <w:ilvl w:val="0"/>
          <w:numId w:val="7"/>
        </w:numPr>
        <w:spacing w:line="360" w:lineRule="auto"/>
        <w:ind w:left="360" w:hanging="360"/>
        <w:rPr>
          <w:rFonts w:ascii="Arial" w:hAnsi="Arial" w:cs="Arial"/>
          <w:color w:val="444444"/>
        </w:rPr>
      </w:pPr>
      <w:r w:rsidRPr="003044F5">
        <w:rPr>
          <w:rFonts w:ascii="Arial" w:hAnsi="Arial" w:cs="Arial"/>
          <w:color w:val="444444"/>
        </w:rPr>
        <w:t xml:space="preserve">Tuples </w:t>
      </w:r>
    </w:p>
    <w:p w:rsidR="002741F3" w:rsidRPr="003044F5" w:rsidRDefault="003044F5" w:rsidP="003044F5">
      <w:pPr>
        <w:pStyle w:val="Default"/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 </w:t>
      </w:r>
    </w:p>
    <w:p w:rsidR="002741F3" w:rsidRPr="003044F5" w:rsidRDefault="003044F5" w:rsidP="003044F5">
      <w:pPr>
        <w:pStyle w:val="Default"/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This lab maps to learning objectives 1 through 4 in Competency Module </w:t>
      </w:r>
      <w:r>
        <w:rPr>
          <w:rFonts w:ascii="Arial" w:hAnsi="Arial" w:cs="Arial"/>
        </w:rPr>
        <w:t>Seven</w:t>
      </w:r>
      <w:r w:rsidRPr="003044F5">
        <w:rPr>
          <w:rFonts w:ascii="Arial" w:hAnsi="Arial" w:cs="Arial"/>
        </w:rPr>
        <w:t xml:space="preserve"> - Write a Working Program that </w:t>
      </w:r>
      <w:proofErr w:type="gramStart"/>
      <w:r w:rsidRPr="003044F5">
        <w:rPr>
          <w:rFonts w:ascii="Arial" w:hAnsi="Arial" w:cs="Arial"/>
        </w:rPr>
        <w:t>Uses</w:t>
      </w:r>
      <w:proofErr w:type="gramEnd"/>
      <w:r w:rsidRPr="003044F5">
        <w:rPr>
          <w:rFonts w:ascii="Arial" w:hAnsi="Arial" w:cs="Arial"/>
        </w:rPr>
        <w:t xml:space="preserve"> and Manipulates Both One and Two-Dimensional Lists, and uses Tuples </w:t>
      </w:r>
    </w:p>
    <w:p w:rsidR="002741F3" w:rsidRPr="003044F5" w:rsidRDefault="003044F5" w:rsidP="003044F5">
      <w:pPr>
        <w:pStyle w:val="Default"/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 </w:t>
      </w:r>
    </w:p>
    <w:p w:rsidR="002741F3" w:rsidRPr="003044F5" w:rsidRDefault="003044F5" w:rsidP="003044F5">
      <w:pPr>
        <w:pStyle w:val="Default"/>
        <w:pBdr>
          <w:bottom w:val="single" w:sz="18" w:space="1" w:color="auto"/>
        </w:pBdr>
        <w:spacing w:line="360" w:lineRule="auto"/>
        <w:rPr>
          <w:rFonts w:ascii="Arial" w:hAnsi="Arial" w:cs="Arial"/>
          <w:b/>
          <w:bCs/>
        </w:rPr>
      </w:pPr>
      <w:r w:rsidRPr="003044F5">
        <w:rPr>
          <w:rFonts w:ascii="Arial" w:hAnsi="Arial" w:cs="Arial"/>
          <w:b/>
          <w:bCs/>
        </w:rPr>
        <w:t xml:space="preserve">Part A: Building upon an Existing Solution </w:t>
      </w:r>
    </w:p>
    <w:p w:rsidR="002741F3" w:rsidRDefault="003044F5" w:rsidP="003044F5">
      <w:pPr>
        <w:pStyle w:val="Default"/>
        <w:spacing w:before="200"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For this portion of the lab, </w:t>
      </w:r>
      <w:r w:rsidRPr="003044F5">
        <w:rPr>
          <w:rFonts w:ascii="Arial" w:hAnsi="Arial" w:cs="Arial"/>
          <w:b/>
          <w:bCs/>
          <w:i/>
          <w:iCs/>
        </w:rPr>
        <w:t>you will reuse the program you wrote in Lab6A</w:t>
      </w:r>
      <w:r w:rsidRPr="003044F5">
        <w:rPr>
          <w:rFonts w:ascii="Arial" w:hAnsi="Arial" w:cs="Arial"/>
        </w:rPr>
        <w:t xml:space="preserve">.  Redesign the solution in the following manner: </w:t>
      </w:r>
    </w:p>
    <w:p w:rsidR="002741F3" w:rsidRPr="003044F5" w:rsidRDefault="003044F5" w:rsidP="003044F5">
      <w:pPr>
        <w:pStyle w:val="Default"/>
        <w:numPr>
          <w:ilvl w:val="0"/>
          <w:numId w:val="8"/>
        </w:numPr>
        <w:spacing w:before="200"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Create a table using a two-dimensional list that stores a Fahrenheit temperature and the equivalent Celsius temperature.  Use the following range of Fahrenheit temperatures: </w:t>
      </w:r>
    </w:p>
    <w:p w:rsidR="002741F3" w:rsidRPr="003044F5" w:rsidRDefault="002741F3" w:rsidP="003044F5">
      <w:pPr>
        <w:pStyle w:val="Default"/>
        <w:spacing w:line="360" w:lineRule="auto"/>
        <w:rPr>
          <w:rFonts w:ascii="Arial" w:hAnsi="Arial" w:cs="Arial"/>
        </w:rPr>
      </w:pPr>
    </w:p>
    <w:p w:rsidR="002741F3" w:rsidRPr="003044F5" w:rsidRDefault="003044F5" w:rsidP="003044F5">
      <w:pPr>
        <w:pStyle w:val="Default"/>
        <w:spacing w:line="360" w:lineRule="auto"/>
        <w:ind w:left="72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-10 through 100 in increments of 10.  Thus the temperatures will be: </w:t>
      </w:r>
    </w:p>
    <w:p w:rsidR="002741F3" w:rsidRDefault="003044F5" w:rsidP="003044F5">
      <w:pPr>
        <w:pStyle w:val="Default"/>
        <w:spacing w:line="360" w:lineRule="auto"/>
        <w:ind w:left="720"/>
        <w:rPr>
          <w:rFonts w:ascii="Arial" w:hAnsi="Arial" w:cs="Arial"/>
          <w:b/>
          <w:bCs/>
        </w:rPr>
      </w:pPr>
      <w:r w:rsidRPr="003044F5">
        <w:rPr>
          <w:rFonts w:ascii="Arial" w:hAnsi="Arial" w:cs="Arial"/>
        </w:rPr>
        <w:t xml:space="preserve">-10, 0, 10, 20, 30, 40, 50…and so on. </w:t>
      </w:r>
      <w:r w:rsidRPr="003044F5">
        <w:rPr>
          <w:rFonts w:ascii="Arial" w:hAnsi="Arial" w:cs="Arial"/>
          <w:b/>
          <w:bCs/>
        </w:rPr>
        <w:t xml:space="preserve">(LO 1, 2, 3) </w:t>
      </w:r>
    </w:p>
    <w:p w:rsidR="003044F5" w:rsidRPr="003044F5" w:rsidRDefault="003044F5" w:rsidP="003044F5">
      <w:pPr>
        <w:pStyle w:val="Default"/>
        <w:spacing w:line="360" w:lineRule="auto"/>
        <w:ind w:left="720"/>
        <w:rPr>
          <w:rFonts w:ascii="Arial" w:hAnsi="Arial" w:cs="Arial"/>
        </w:rPr>
      </w:pPr>
    </w:p>
    <w:p w:rsidR="002741F3" w:rsidRPr="003044F5" w:rsidRDefault="003044F5" w:rsidP="003044F5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Display the contents of the list. </w:t>
      </w:r>
      <w:r w:rsidRPr="003044F5">
        <w:rPr>
          <w:rFonts w:ascii="Arial" w:hAnsi="Arial" w:cs="Arial"/>
          <w:b/>
          <w:bCs/>
        </w:rPr>
        <w:t>(LO 2)</w:t>
      </w:r>
      <w:r w:rsidRPr="003044F5">
        <w:rPr>
          <w:rFonts w:ascii="Arial" w:hAnsi="Arial" w:cs="Arial"/>
        </w:rPr>
        <w:t xml:space="preserve"> </w:t>
      </w:r>
    </w:p>
    <w:p w:rsidR="002741F3" w:rsidRPr="003044F5" w:rsidRDefault="003044F5" w:rsidP="003044F5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Similarly create tables/lists for: </w:t>
      </w:r>
    </w:p>
    <w:p w:rsidR="002741F3" w:rsidRPr="003044F5" w:rsidRDefault="003044F5" w:rsidP="003044F5">
      <w:pPr>
        <w:pStyle w:val="Default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Miles to kilometers </w:t>
      </w:r>
    </w:p>
    <w:p w:rsidR="002741F3" w:rsidRPr="003044F5" w:rsidRDefault="003044F5" w:rsidP="003044F5">
      <w:pPr>
        <w:pStyle w:val="Default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Gallons to liters </w:t>
      </w:r>
    </w:p>
    <w:p w:rsidR="002741F3" w:rsidRPr="003044F5" w:rsidRDefault="003044F5" w:rsidP="003044F5">
      <w:pPr>
        <w:pStyle w:val="Default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Pounds to kilograms </w:t>
      </w:r>
    </w:p>
    <w:p w:rsidR="002741F3" w:rsidRDefault="003044F5" w:rsidP="003044F5">
      <w:pPr>
        <w:pStyle w:val="Default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Inches to centimeters </w:t>
      </w:r>
    </w:p>
    <w:p w:rsidR="003044F5" w:rsidRPr="003044F5" w:rsidRDefault="003044F5" w:rsidP="003044F5">
      <w:pPr>
        <w:pStyle w:val="Default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Starting at 0 through 100 in increments of 10</w:t>
      </w:r>
    </w:p>
    <w:p w:rsidR="002741F3" w:rsidRPr="003044F5" w:rsidRDefault="003044F5" w:rsidP="003044F5">
      <w:pPr>
        <w:pStyle w:val="Default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lastRenderedPageBreak/>
        <w:t xml:space="preserve">Display the contents of each list. </w:t>
      </w:r>
    </w:p>
    <w:p w:rsidR="002741F3" w:rsidRPr="003044F5" w:rsidRDefault="003044F5" w:rsidP="003044F5">
      <w:pPr>
        <w:pStyle w:val="Default"/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>Save the program as firstname_lastname_Lab</w:t>
      </w:r>
      <w:r w:rsidR="0097325A">
        <w:rPr>
          <w:rFonts w:ascii="Arial" w:hAnsi="Arial" w:cs="Arial"/>
        </w:rPr>
        <w:t>7</w:t>
      </w:r>
      <w:r w:rsidRPr="003044F5">
        <w:rPr>
          <w:rFonts w:ascii="Arial" w:hAnsi="Arial" w:cs="Arial"/>
        </w:rPr>
        <w:t xml:space="preserve">a.py where you will replace </w:t>
      </w:r>
      <w:proofErr w:type="spellStart"/>
      <w:r w:rsidRPr="003044F5">
        <w:rPr>
          <w:rFonts w:ascii="Arial" w:hAnsi="Arial" w:cs="Arial"/>
        </w:rPr>
        <w:t>firstname</w:t>
      </w:r>
      <w:proofErr w:type="spellEnd"/>
      <w:r w:rsidRPr="003044F5">
        <w:rPr>
          <w:rFonts w:ascii="Arial" w:hAnsi="Arial" w:cs="Arial"/>
        </w:rPr>
        <w:t xml:space="preserve"> and </w:t>
      </w:r>
      <w:proofErr w:type="spellStart"/>
      <w:r w:rsidRPr="003044F5">
        <w:rPr>
          <w:rFonts w:ascii="Arial" w:hAnsi="Arial" w:cs="Arial"/>
        </w:rPr>
        <w:t>lastname</w:t>
      </w:r>
      <w:proofErr w:type="spellEnd"/>
      <w:r w:rsidRPr="003044F5">
        <w:rPr>
          <w:rFonts w:ascii="Arial" w:hAnsi="Arial" w:cs="Arial"/>
        </w:rPr>
        <w:t xml:space="preserve"> with your actual first and last name. </w:t>
      </w:r>
    </w:p>
    <w:p w:rsidR="002741F3" w:rsidRPr="003044F5" w:rsidRDefault="002741F3" w:rsidP="003044F5">
      <w:pPr>
        <w:pStyle w:val="Default"/>
        <w:spacing w:line="360" w:lineRule="auto"/>
        <w:rPr>
          <w:rFonts w:ascii="Arial" w:hAnsi="Arial" w:cs="Arial"/>
        </w:rPr>
      </w:pPr>
    </w:p>
    <w:p w:rsidR="002741F3" w:rsidRPr="003044F5" w:rsidRDefault="003044F5" w:rsidP="003044F5">
      <w:pPr>
        <w:pStyle w:val="Default"/>
        <w:pBdr>
          <w:bottom w:val="single" w:sz="18" w:space="1" w:color="auto"/>
        </w:pBdr>
        <w:spacing w:line="360" w:lineRule="auto"/>
        <w:rPr>
          <w:rFonts w:ascii="Arial" w:hAnsi="Arial" w:cs="Arial"/>
          <w:b/>
          <w:bCs/>
        </w:rPr>
      </w:pPr>
      <w:r w:rsidRPr="003044F5">
        <w:rPr>
          <w:rFonts w:ascii="Arial" w:hAnsi="Arial" w:cs="Arial"/>
          <w:b/>
          <w:bCs/>
        </w:rPr>
        <w:t xml:space="preserve">Part B: Write Something New! </w:t>
      </w:r>
    </w:p>
    <w:p w:rsidR="002741F3" w:rsidRPr="003044F5" w:rsidRDefault="003044F5" w:rsidP="003044F5">
      <w:pPr>
        <w:pStyle w:val="Default"/>
        <w:spacing w:before="200"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Write a complete and syntactically correct Python program to solve the following problem: </w:t>
      </w:r>
    </w:p>
    <w:p w:rsidR="003044F5" w:rsidRDefault="003044F5" w:rsidP="003044F5">
      <w:pPr>
        <w:pStyle w:val="Default"/>
        <w:spacing w:line="360" w:lineRule="auto"/>
        <w:rPr>
          <w:rFonts w:ascii="Arial" w:hAnsi="Arial" w:cs="Arial"/>
        </w:rPr>
      </w:pPr>
    </w:p>
    <w:p w:rsidR="002741F3" w:rsidRPr="003044F5" w:rsidRDefault="003044F5" w:rsidP="003044F5">
      <w:pPr>
        <w:pStyle w:val="Default"/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Write a program for Professor Polanco at Austin Community College that allows him to read in student names.  The program must be written in accordance with the following specs: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before="200"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You must use functions and pass the list in and out of the function.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The input must be interactive from the keyboard.  You will take input for 12 students.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You will input the students’ name and insert/append each name in a list named </w:t>
      </w:r>
      <w:r w:rsidRPr="003044F5">
        <w:rPr>
          <w:rFonts w:ascii="Arial" w:hAnsi="Arial" w:cs="Arial"/>
          <w:i/>
          <w:iCs/>
        </w:rPr>
        <w:t>students</w:t>
      </w:r>
      <w:r w:rsidRPr="003044F5">
        <w:rPr>
          <w:rFonts w:ascii="Arial" w:hAnsi="Arial" w:cs="Arial"/>
        </w:rPr>
        <w:t xml:space="preserve">. </w:t>
      </w:r>
      <w:r w:rsidRPr="003044F5">
        <w:rPr>
          <w:rFonts w:ascii="Arial" w:hAnsi="Arial" w:cs="Arial"/>
          <w:b/>
          <w:bCs/>
        </w:rPr>
        <w:t>(LO 1,2)</w:t>
      </w:r>
      <w:r w:rsidRPr="003044F5">
        <w:rPr>
          <w:rFonts w:ascii="Arial" w:hAnsi="Arial" w:cs="Arial"/>
        </w:rPr>
        <w:t xml:space="preserve">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Sort the list in alphabetical order. </w:t>
      </w:r>
      <w:r w:rsidRPr="003044F5">
        <w:rPr>
          <w:rFonts w:ascii="Arial" w:hAnsi="Arial" w:cs="Arial"/>
          <w:b/>
          <w:bCs/>
        </w:rPr>
        <w:t>(LO 2)</w:t>
      </w:r>
      <w:r w:rsidRPr="003044F5">
        <w:rPr>
          <w:rFonts w:ascii="Arial" w:hAnsi="Arial" w:cs="Arial"/>
        </w:rPr>
        <w:t xml:space="preserve">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Sort the list again in reverse order. </w:t>
      </w:r>
      <w:r w:rsidRPr="003044F5">
        <w:rPr>
          <w:rFonts w:ascii="Arial" w:hAnsi="Arial" w:cs="Arial"/>
          <w:b/>
          <w:bCs/>
        </w:rPr>
        <w:t>(LO 2)</w:t>
      </w:r>
      <w:r w:rsidRPr="003044F5">
        <w:rPr>
          <w:rFonts w:ascii="Arial" w:hAnsi="Arial" w:cs="Arial"/>
        </w:rPr>
        <w:t xml:space="preserve">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Append the instructor’s name on to the list. </w:t>
      </w:r>
      <w:r w:rsidRPr="003044F5">
        <w:rPr>
          <w:rFonts w:ascii="Arial" w:hAnsi="Arial" w:cs="Arial"/>
          <w:b/>
          <w:bCs/>
        </w:rPr>
        <w:t>(LO 2)</w:t>
      </w:r>
      <w:r w:rsidRPr="003044F5">
        <w:rPr>
          <w:rFonts w:ascii="Arial" w:hAnsi="Arial" w:cs="Arial"/>
        </w:rPr>
        <w:t xml:space="preserve">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Insert your own name at the beginning of the list. </w:t>
      </w:r>
      <w:r w:rsidRPr="003044F5">
        <w:rPr>
          <w:rFonts w:ascii="Arial" w:hAnsi="Arial" w:cs="Arial"/>
          <w:b/>
          <w:bCs/>
        </w:rPr>
        <w:t>(LO 2)</w:t>
      </w:r>
      <w:r w:rsidRPr="003044F5">
        <w:rPr>
          <w:rFonts w:ascii="Arial" w:hAnsi="Arial" w:cs="Arial"/>
        </w:rPr>
        <w:t xml:space="preserve">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Write the list to a file. </w:t>
      </w:r>
      <w:r w:rsidRPr="003044F5">
        <w:rPr>
          <w:rFonts w:ascii="Arial" w:hAnsi="Arial" w:cs="Arial"/>
          <w:b/>
          <w:bCs/>
        </w:rPr>
        <w:t>(LO 2)</w:t>
      </w:r>
      <w:r w:rsidRPr="003044F5">
        <w:rPr>
          <w:rFonts w:ascii="Arial" w:hAnsi="Arial" w:cs="Arial"/>
        </w:rPr>
        <w:t xml:space="preserve">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Display the contents of the file named </w:t>
      </w:r>
      <w:r w:rsidRPr="003044F5">
        <w:rPr>
          <w:rFonts w:ascii="Arial" w:hAnsi="Arial" w:cs="Arial"/>
          <w:i/>
          <w:iCs/>
        </w:rPr>
        <w:t>names.txt</w:t>
      </w:r>
      <w:r w:rsidRPr="003044F5">
        <w:rPr>
          <w:rFonts w:ascii="Arial" w:hAnsi="Arial" w:cs="Arial"/>
        </w:rPr>
        <w:t xml:space="preserve">.  </w:t>
      </w:r>
    </w:p>
    <w:p w:rsidR="002741F3" w:rsidRPr="003044F5" w:rsidRDefault="003044F5" w:rsidP="003044F5">
      <w:pPr>
        <w:pStyle w:val="Default"/>
        <w:numPr>
          <w:ilvl w:val="0"/>
          <w:numId w:val="9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Convert the list to a Tuple. </w:t>
      </w:r>
      <w:r w:rsidRPr="003044F5">
        <w:rPr>
          <w:rFonts w:ascii="Arial" w:hAnsi="Arial" w:cs="Arial"/>
          <w:b/>
          <w:bCs/>
        </w:rPr>
        <w:t>(LO 2, 5)</w:t>
      </w:r>
      <w:r w:rsidRPr="003044F5">
        <w:rPr>
          <w:rFonts w:ascii="Arial" w:hAnsi="Arial" w:cs="Arial"/>
        </w:rPr>
        <w:t xml:space="preserve"> </w:t>
      </w:r>
    </w:p>
    <w:p w:rsidR="002741F3" w:rsidRPr="003044F5" w:rsidRDefault="002741F3" w:rsidP="003044F5">
      <w:pPr>
        <w:pStyle w:val="Default"/>
        <w:rPr>
          <w:rFonts w:ascii="Arial" w:hAnsi="Arial" w:cs="Arial"/>
        </w:rPr>
      </w:pPr>
    </w:p>
    <w:p w:rsidR="002741F3" w:rsidRDefault="003044F5" w:rsidP="003044F5">
      <w:pPr>
        <w:pStyle w:val="Default"/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>Use the IDLE programming environment if you are using Python with IDLE. Some of you may be using Komodo or some other Python IDE. Please save your</w:t>
      </w:r>
      <w:r w:rsidR="0097325A">
        <w:rPr>
          <w:rFonts w:ascii="Arial" w:hAnsi="Arial" w:cs="Arial"/>
        </w:rPr>
        <w:t xml:space="preserve"> file as firstname_lastname_Lab7</w:t>
      </w:r>
      <w:bookmarkStart w:id="0" w:name="_GoBack"/>
      <w:bookmarkEnd w:id="0"/>
      <w:r w:rsidRPr="003044F5">
        <w:rPr>
          <w:rFonts w:ascii="Arial" w:hAnsi="Arial" w:cs="Arial"/>
        </w:rPr>
        <w:t xml:space="preserve">b.py where you will replace </w:t>
      </w:r>
      <w:proofErr w:type="spellStart"/>
      <w:r w:rsidRPr="003044F5">
        <w:rPr>
          <w:rFonts w:ascii="Arial" w:hAnsi="Arial" w:cs="Arial"/>
        </w:rPr>
        <w:t>firstname</w:t>
      </w:r>
      <w:proofErr w:type="spellEnd"/>
      <w:r w:rsidRPr="003044F5">
        <w:rPr>
          <w:rFonts w:ascii="Arial" w:hAnsi="Arial" w:cs="Arial"/>
        </w:rPr>
        <w:t xml:space="preserve"> and </w:t>
      </w:r>
      <w:proofErr w:type="spellStart"/>
      <w:r w:rsidRPr="003044F5">
        <w:rPr>
          <w:rFonts w:ascii="Arial" w:hAnsi="Arial" w:cs="Arial"/>
        </w:rPr>
        <w:t>lastname</w:t>
      </w:r>
      <w:proofErr w:type="spellEnd"/>
      <w:r w:rsidRPr="003044F5">
        <w:rPr>
          <w:rFonts w:ascii="Arial" w:hAnsi="Arial" w:cs="Arial"/>
        </w:rPr>
        <w:t xml:space="preserve"> with your actual first name and last name. Remember to use the extension .</w:t>
      </w:r>
      <w:proofErr w:type="spellStart"/>
      <w:r w:rsidRPr="003044F5">
        <w:rPr>
          <w:rFonts w:ascii="Arial" w:hAnsi="Arial" w:cs="Arial"/>
        </w:rPr>
        <w:t>py</w:t>
      </w:r>
      <w:proofErr w:type="spellEnd"/>
      <w:r w:rsidRPr="003044F5">
        <w:rPr>
          <w:rFonts w:ascii="Arial" w:hAnsi="Arial" w:cs="Arial"/>
        </w:rPr>
        <w:t xml:space="preserve">.   </w:t>
      </w:r>
    </w:p>
    <w:p w:rsidR="003044F5" w:rsidRPr="003044F5" w:rsidRDefault="003044F5" w:rsidP="003044F5">
      <w:pPr>
        <w:pStyle w:val="Default"/>
        <w:rPr>
          <w:rFonts w:ascii="Arial" w:hAnsi="Arial" w:cs="Arial"/>
        </w:rPr>
      </w:pPr>
    </w:p>
    <w:p w:rsidR="002741F3" w:rsidRPr="003044F5" w:rsidRDefault="003044F5" w:rsidP="003044F5">
      <w:pPr>
        <w:pStyle w:val="Default"/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Run and test your program for all conditions. Once you are sure it works you will turn in the items listed in the next section. </w:t>
      </w:r>
    </w:p>
    <w:p w:rsidR="002741F3" w:rsidRPr="003044F5" w:rsidRDefault="003044F5" w:rsidP="003044F5">
      <w:pPr>
        <w:pStyle w:val="Default"/>
        <w:pBdr>
          <w:bottom w:val="single" w:sz="18" w:space="1" w:color="auto"/>
        </w:pBdr>
        <w:spacing w:line="360" w:lineRule="auto"/>
        <w:rPr>
          <w:rFonts w:ascii="Arial" w:hAnsi="Arial" w:cs="Arial"/>
          <w:b/>
          <w:bCs/>
        </w:rPr>
      </w:pPr>
      <w:r w:rsidRPr="003044F5">
        <w:rPr>
          <w:rFonts w:ascii="Arial" w:hAnsi="Arial" w:cs="Arial"/>
          <w:b/>
          <w:bCs/>
        </w:rPr>
        <w:t xml:space="preserve">Turn In </w:t>
      </w:r>
    </w:p>
    <w:p w:rsidR="002741F3" w:rsidRDefault="003044F5" w:rsidP="003044F5">
      <w:pPr>
        <w:pStyle w:val="Default"/>
        <w:spacing w:before="200"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lastRenderedPageBreak/>
        <w:t xml:space="preserve">All labs will be graded in Blackboard. Once you are done with the lab turn it in to the Lab </w:t>
      </w:r>
      <w:r>
        <w:rPr>
          <w:rFonts w:ascii="Arial" w:hAnsi="Arial" w:cs="Arial"/>
        </w:rPr>
        <w:t>7</w:t>
      </w:r>
      <w:r w:rsidRPr="003044F5">
        <w:rPr>
          <w:rFonts w:ascii="Arial" w:hAnsi="Arial" w:cs="Arial"/>
        </w:rPr>
        <w:t xml:space="preserve"> link. Please read the How </w:t>
      </w:r>
      <w:proofErr w:type="gramStart"/>
      <w:r w:rsidRPr="003044F5">
        <w:rPr>
          <w:rFonts w:ascii="Arial" w:hAnsi="Arial" w:cs="Arial"/>
        </w:rPr>
        <w:t>To</w:t>
      </w:r>
      <w:proofErr w:type="gramEnd"/>
      <w:r w:rsidRPr="003044F5">
        <w:rPr>
          <w:rFonts w:ascii="Arial" w:hAnsi="Arial" w:cs="Arial"/>
        </w:rPr>
        <w:t xml:space="preserve"> Submit instructions if you have any questions or contact the instructor / academic coach. </w:t>
      </w:r>
    </w:p>
    <w:p w:rsidR="003044F5" w:rsidRPr="003044F5" w:rsidRDefault="003044F5" w:rsidP="003044F5">
      <w:pPr>
        <w:pStyle w:val="Default"/>
        <w:spacing w:before="200" w:line="360" w:lineRule="auto"/>
        <w:rPr>
          <w:rFonts w:ascii="Arial" w:hAnsi="Arial" w:cs="Arial"/>
        </w:rPr>
      </w:pPr>
    </w:p>
    <w:p w:rsidR="002741F3" w:rsidRPr="003044F5" w:rsidRDefault="003044F5" w:rsidP="003044F5">
      <w:pPr>
        <w:pStyle w:val="Default"/>
        <w:spacing w:line="360" w:lineRule="auto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For this lab you will turn into Blackboard: </w:t>
      </w:r>
    </w:p>
    <w:p w:rsidR="002741F3" w:rsidRPr="003044F5" w:rsidRDefault="003044F5" w:rsidP="003044F5">
      <w:pPr>
        <w:pStyle w:val="Default"/>
        <w:numPr>
          <w:ilvl w:val="0"/>
          <w:numId w:val="10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The Python </w:t>
      </w:r>
      <w:r w:rsidRPr="003044F5">
        <w:rPr>
          <w:rFonts w:ascii="Arial" w:hAnsi="Arial" w:cs="Arial"/>
          <w:i/>
          <w:iCs/>
        </w:rPr>
        <w:t>code</w:t>
      </w:r>
      <w:r w:rsidRPr="003044F5">
        <w:rPr>
          <w:rFonts w:ascii="Arial" w:hAnsi="Arial" w:cs="Arial"/>
        </w:rPr>
        <w:t xml:space="preserve"> </w:t>
      </w:r>
      <w:r w:rsidRPr="003044F5">
        <w:rPr>
          <w:rFonts w:ascii="Arial" w:hAnsi="Arial" w:cs="Arial"/>
          <w:i/>
          <w:iCs/>
        </w:rPr>
        <w:t>file(s)</w:t>
      </w:r>
      <w:r w:rsidRPr="003044F5">
        <w:rPr>
          <w:rFonts w:ascii="Arial" w:hAnsi="Arial" w:cs="Arial"/>
        </w:rPr>
        <w:t xml:space="preserve"> you saved in part A </w:t>
      </w:r>
    </w:p>
    <w:p w:rsidR="002741F3" w:rsidRPr="003044F5" w:rsidRDefault="003044F5" w:rsidP="003044F5">
      <w:pPr>
        <w:pStyle w:val="Default"/>
        <w:numPr>
          <w:ilvl w:val="0"/>
          <w:numId w:val="10"/>
        </w:numPr>
        <w:spacing w:line="360" w:lineRule="auto"/>
        <w:ind w:left="360" w:hanging="360"/>
        <w:rPr>
          <w:rFonts w:ascii="Arial" w:hAnsi="Arial" w:cs="Arial"/>
        </w:rPr>
      </w:pPr>
      <w:r w:rsidRPr="003044F5">
        <w:rPr>
          <w:rFonts w:ascii="Arial" w:hAnsi="Arial" w:cs="Arial"/>
        </w:rPr>
        <w:t xml:space="preserve">The Python code file you saved in part B and the names.txt file created in part B </w:t>
      </w:r>
    </w:p>
    <w:p w:rsidR="002741F3" w:rsidRPr="003044F5" w:rsidRDefault="002741F3" w:rsidP="003044F5">
      <w:pPr>
        <w:pStyle w:val="Default"/>
        <w:spacing w:line="360" w:lineRule="auto"/>
        <w:rPr>
          <w:rFonts w:ascii="Arial" w:hAnsi="Arial" w:cs="Arial"/>
        </w:rPr>
        <w:sectPr w:rsidR="002741F3" w:rsidRPr="003044F5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2741F3" w:rsidRPr="003044F5" w:rsidRDefault="002741F3" w:rsidP="003044F5">
      <w:pPr>
        <w:pStyle w:val="Default"/>
        <w:spacing w:line="360" w:lineRule="auto"/>
        <w:rPr>
          <w:rFonts w:ascii="Arial" w:hAnsi="Arial" w:cs="Arial"/>
          <w:color w:val="auto"/>
        </w:rPr>
      </w:pPr>
    </w:p>
    <w:sectPr w:rsidR="002741F3" w:rsidRPr="003044F5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463C4FD"/>
    <w:multiLevelType w:val="hybridMultilevel"/>
    <w:tmpl w:val="3FD76C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91303"/>
    <w:multiLevelType w:val="hybridMultilevel"/>
    <w:tmpl w:val="30244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4B9B"/>
    <w:multiLevelType w:val="hybridMultilevel"/>
    <w:tmpl w:val="D306AD1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A25348"/>
    <w:multiLevelType w:val="hybridMultilevel"/>
    <w:tmpl w:val="789450A2"/>
    <w:lvl w:ilvl="0" w:tplc="04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98E1927"/>
    <w:multiLevelType w:val="hybridMultilevel"/>
    <w:tmpl w:val="351B27A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0A3556E"/>
    <w:multiLevelType w:val="hybridMultilevel"/>
    <w:tmpl w:val="C5B3AFA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A9D47D5"/>
    <w:multiLevelType w:val="hybridMultilevel"/>
    <w:tmpl w:val="07E4F06E"/>
    <w:lvl w:ilvl="0" w:tplc="04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F7C430F"/>
    <w:multiLevelType w:val="hybridMultilevel"/>
    <w:tmpl w:val="771F029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4B3DCC8"/>
    <w:multiLevelType w:val="hybridMultilevel"/>
    <w:tmpl w:val="6E6EF69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669ECA"/>
    <w:multiLevelType w:val="hybridMultilevel"/>
    <w:tmpl w:val="CEF7BE7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47A765E"/>
    <w:multiLevelType w:val="hybridMultilevel"/>
    <w:tmpl w:val="90F6C5FC"/>
    <w:lvl w:ilvl="0" w:tplc="04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4F5"/>
    <w:rsid w:val="002741F3"/>
    <w:rsid w:val="003044F5"/>
    <w:rsid w:val="0097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CDEF677-3783-4E44-801C-625027AD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E291F62E</Template>
  <TotalTime>11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AMARDEEP KAHLON</dc:creator>
  <cp:lastModifiedBy>Rene Polanco</cp:lastModifiedBy>
  <cp:revision>3</cp:revision>
  <dcterms:created xsi:type="dcterms:W3CDTF">2015-08-09T22:47:00Z</dcterms:created>
  <dcterms:modified xsi:type="dcterms:W3CDTF">2015-09-02T17:43:00Z</dcterms:modified>
</cp:coreProperties>
</file>